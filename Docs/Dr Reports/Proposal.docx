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5"/>
      </w:tblGrid>
      <w:tr w:rsidR="004B7E44" w:rsidRPr="005B4A35" w14:paraId="0823D6CB" w14:textId="77777777" w:rsidTr="00F60EA1">
        <w:trPr>
          <w:trHeight w:val="232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0AC7D450" w14:textId="7E801327" w:rsidR="004B7E44" w:rsidRPr="005B4A35" w:rsidRDefault="004B7E44" w:rsidP="004B7E44">
            <w:pPr>
              <w:rPr>
                <w:rFonts w:ascii="MV Boli" w:hAnsi="MV Boli" w:cs="MV Boli"/>
              </w:rPr>
            </w:pPr>
            <w:r w:rsidRPr="005B4A35">
              <w:rPr>
                <w:rFonts w:ascii="MV Boli" w:hAnsi="MV Boli" w:cs="MV Boli"/>
                <w:noProof/>
              </w:rPr>
              <mc:AlternateContent>
                <mc:Choice Requires="wps">
                  <w:drawing>
                    <wp:inline distT="0" distB="0" distL="0" distR="0" wp14:anchorId="180392E1" wp14:editId="6D0D90A8">
                      <wp:extent cx="5991225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91225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76A6D9" w14:textId="5D48AB70" w:rsidR="004B7E44" w:rsidRPr="005B4A35" w:rsidRDefault="009251D3" w:rsidP="004B7E44">
                                  <w:pPr>
                                    <w:pStyle w:val="Title"/>
                                    <w:rPr>
                                      <w:rFonts w:ascii="Bookman Old Style" w:hAnsi="Bookman Old Style"/>
                                      <w:color w:val="A8A886"/>
                                      <w:szCs w:val="100"/>
                                    </w:rPr>
                                  </w:pPr>
                                  <w:r w:rsidRPr="005B4A35">
                                    <w:rPr>
                                      <w:rFonts w:ascii="Bookman Old Style" w:hAnsi="Bookman Old Style"/>
                                      <w:color w:val="A8A886"/>
                                      <w:szCs w:val="100"/>
                                    </w:rPr>
                                    <w:t xml:space="preserve">Graduation project 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0392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71.75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" filled="f" stroked="f" strokeweight=".5pt">
                      <v:textbox>
                        <w:txbxContent>
                          <w:p w14:paraId="3F76A6D9" w14:textId="5D48AB70" w:rsidR="004B7E44" w:rsidRPr="005B4A35" w:rsidRDefault="009251D3" w:rsidP="004B7E44">
                            <w:pPr>
                              <w:pStyle w:val="Title"/>
                              <w:rPr>
                                <w:rFonts w:ascii="Bookman Old Style" w:hAnsi="Bookman Old Style"/>
                                <w:color w:val="A8A886"/>
                                <w:szCs w:val="100"/>
                              </w:rPr>
                            </w:pPr>
                            <w:r w:rsidRPr="005B4A35">
                              <w:rPr>
                                <w:rFonts w:ascii="Bookman Old Style" w:hAnsi="Bookman Old Style"/>
                                <w:color w:val="A8A886"/>
                                <w:szCs w:val="100"/>
                              </w:rPr>
                              <w:t xml:space="preserve">Graduation project 2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28B4D7" w14:textId="77777777" w:rsidR="004B7E44" w:rsidRPr="005B4A35" w:rsidRDefault="004B7E44" w:rsidP="004B7E44">
            <w:pPr>
              <w:rPr>
                <w:rFonts w:ascii="MV Boli" w:hAnsi="MV Boli" w:cs="MV Boli"/>
              </w:rPr>
            </w:pPr>
            <w:r w:rsidRPr="005B4A35">
              <w:rPr>
                <w:rFonts w:ascii="MV Boli" w:hAnsi="MV Boli" w:cs="MV Boli"/>
                <w:noProof/>
              </w:rPr>
              <mc:AlternateContent>
                <mc:Choice Requires="wps">
                  <w:drawing>
                    <wp:inline distT="0" distB="0" distL="0" distR="0" wp14:anchorId="4A6E7086" wp14:editId="43AD613E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A8A88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0A6A5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" strokecolor="#a8a886" strokeweight="6pt">
                      <w10:anchorlock/>
                    </v:line>
                  </w:pict>
                </mc:Fallback>
              </mc:AlternateContent>
            </w:r>
          </w:p>
          <w:p w14:paraId="47AE634A" w14:textId="77777777" w:rsidR="004B7E44" w:rsidRPr="005B4A35" w:rsidRDefault="004B7E44" w:rsidP="004B7E44">
            <w:pPr>
              <w:rPr>
                <w:rFonts w:ascii="MV Boli" w:hAnsi="MV Boli" w:cs="MV Boli"/>
              </w:rPr>
            </w:pPr>
            <w:r w:rsidRPr="005B4A35">
              <w:rPr>
                <w:rFonts w:ascii="MV Boli" w:hAnsi="MV Boli" w:cs="MV Boli"/>
                <w:noProof/>
              </w:rPr>
              <mc:AlternateContent>
                <mc:Choice Requires="wps">
                  <w:drawing>
                    <wp:inline distT="0" distB="0" distL="0" distR="0" wp14:anchorId="6221CDE0" wp14:editId="64AC9654">
                      <wp:extent cx="5138670" cy="1050877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0508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B8738" w14:textId="28D45C9A" w:rsidR="004B7E44" w:rsidRPr="00434E97" w:rsidRDefault="00F303BA" w:rsidP="004B7E44">
                                  <w:pPr>
                                    <w:pStyle w:val="Subtitle"/>
                                    <w:rPr>
                                      <w:rFonts w:ascii="Bookman Old Style" w:hAnsi="Bookman Old Style"/>
                                      <w:color w:val="A8A886"/>
                                      <w:sz w:val="52"/>
                                      <w:szCs w:val="18"/>
                                    </w:rPr>
                                  </w:pPr>
                                  <w:r w:rsidRP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>M</w:t>
                                  </w:r>
                                  <w:r w:rsidR="00434E97" w:rsidRP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>essage</w:t>
                                  </w:r>
                                  <w:r w:rsid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>s Assistant</w:t>
                                  </w:r>
                                  <w:r w:rsidRP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334F7C" w:rsidRP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>p</w:t>
                                  </w:r>
                                  <w:r w:rsidR="009251D3" w:rsidRPr="00434E97">
                                    <w:rPr>
                                      <w:rFonts w:ascii="Bookman Old Style" w:hAnsi="Bookman Old Style"/>
                                      <w:color w:val="A8A886"/>
                                      <w:sz w:val="56"/>
                                      <w:szCs w:val="56"/>
                                    </w:rPr>
                                    <w:t>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21CDE0" id="Text Box 3" o:spid="_x0000_s1027" type="#_x0000_t202" style="width:404.6pt;height: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" filled="f" stroked="f" strokeweight=".5pt">
                      <v:textbox>
                        <w:txbxContent>
                          <w:p w14:paraId="7E6B8738" w14:textId="28D45C9A" w:rsidR="004B7E44" w:rsidRPr="00434E97" w:rsidRDefault="00F303BA" w:rsidP="004B7E44">
                            <w:pPr>
                              <w:pStyle w:val="Subtitle"/>
                              <w:rPr>
                                <w:rFonts w:ascii="Bookman Old Style" w:hAnsi="Bookman Old Style"/>
                                <w:color w:val="A8A886"/>
                                <w:sz w:val="52"/>
                                <w:szCs w:val="18"/>
                              </w:rPr>
                            </w:pPr>
                            <w:r w:rsidRP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>M</w:t>
                            </w:r>
                            <w:r w:rsidR="00434E97" w:rsidRP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>essage</w:t>
                            </w:r>
                            <w:r w:rsid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>s Assistant</w:t>
                            </w:r>
                            <w:r w:rsidRP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34F7C" w:rsidRP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>p</w:t>
                            </w:r>
                            <w:r w:rsidR="009251D3" w:rsidRPr="00434E97">
                              <w:rPr>
                                <w:rFonts w:ascii="Bookman Old Style" w:hAnsi="Bookman Old Style"/>
                                <w:color w:val="A8A886"/>
                                <w:sz w:val="56"/>
                                <w:szCs w:val="56"/>
                              </w:rPr>
                              <w:t>roposal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:rsidRPr="005B4A35" w14:paraId="4C057C63" w14:textId="77777777" w:rsidTr="00733BB5">
        <w:trPr>
          <w:trHeight w:val="2264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3D31B" w14:textId="7E00216F" w:rsidR="004B7E44" w:rsidRPr="005B4A35" w:rsidRDefault="00F60EA1" w:rsidP="004B7E44">
            <w:pPr>
              <w:rPr>
                <w:rFonts w:ascii="MV Boli" w:hAnsi="MV Boli" w:cs="MV Boli"/>
                <w:noProof/>
              </w:rPr>
            </w:pPr>
            <w:r w:rsidRPr="005B4A35">
              <w:rPr>
                <w:rFonts w:ascii="MV Boli" w:hAnsi="MV Boli" w:cs="MV Boli"/>
                <w:noProof/>
              </w:rPr>
              <mc:AlternateContent>
                <mc:Choice Requires="wps">
                  <w:drawing>
                    <wp:inline distT="0" distB="0" distL="0" distR="0" wp14:anchorId="0FBD5C75" wp14:editId="6E90A9C7">
                      <wp:extent cx="2842054" cy="897282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8972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A28D96" w14:textId="77777777" w:rsidR="00F60EA1" w:rsidRDefault="00F60EA1" w:rsidP="00F60EA1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40"/>
                                      <w:szCs w:val="40"/>
                                    </w:rPr>
                                  </w:pPr>
                                  <w:r w:rsidRPr="005A253C"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40"/>
                                      <w:szCs w:val="40"/>
                                    </w:rPr>
                                    <w:t>Supervisor</w:t>
                                  </w:r>
                                </w:p>
                                <w:p w14:paraId="6A1E720E" w14:textId="77777777" w:rsidR="00F60EA1" w:rsidRPr="005A253C" w:rsidRDefault="00F60EA1" w:rsidP="00F60EA1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40"/>
                                      <w:szCs w:val="40"/>
                                    </w:rPr>
                                    <w:t>Dr. Osama Fathy</w:t>
                                  </w:r>
                                </w:p>
                                <w:p w14:paraId="2D0A76A0" w14:textId="77777777" w:rsidR="00F60EA1" w:rsidRPr="004B7E44" w:rsidRDefault="00F60EA1" w:rsidP="00F60EA1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BD5C75" id="Text Box 6" o:spid="_x0000_s1028" type="#_x0000_t202" style="width:223.8pt;height: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" filled="f" stroked="f" strokeweight=".5pt">
                      <v:textbox>
                        <w:txbxContent>
                          <w:p w14:paraId="0FA28D96" w14:textId="77777777" w:rsidR="00F60EA1" w:rsidRDefault="00F60EA1" w:rsidP="00F60EA1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40"/>
                                <w:szCs w:val="40"/>
                              </w:rPr>
                            </w:pPr>
                            <w:r w:rsidRPr="005A253C"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40"/>
                                <w:szCs w:val="40"/>
                              </w:rPr>
                              <w:t>Supervisor</w:t>
                            </w:r>
                          </w:p>
                          <w:p w14:paraId="6A1E720E" w14:textId="77777777" w:rsidR="00F60EA1" w:rsidRPr="005A253C" w:rsidRDefault="00F60EA1" w:rsidP="00F60EA1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40"/>
                                <w:szCs w:val="40"/>
                              </w:rPr>
                              <w:t>Dr. Osama Fathy</w:t>
                            </w:r>
                          </w:p>
                          <w:p w14:paraId="2D0A76A0" w14:textId="77777777" w:rsidR="00F60EA1" w:rsidRPr="004B7E44" w:rsidRDefault="00F60EA1" w:rsidP="00F60EA1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1F696D6" w14:textId="1231A1A3" w:rsidR="004B7E44" w:rsidRPr="005B4A35" w:rsidRDefault="004B7E44" w:rsidP="004B7E44">
            <w:pPr>
              <w:rPr>
                <w:rFonts w:ascii="MV Boli" w:hAnsi="MV Boli" w:cs="MV Boli"/>
                <w:noProof/>
              </w:rPr>
            </w:pPr>
          </w:p>
        </w:tc>
      </w:tr>
      <w:tr w:rsidR="00F60EA1" w:rsidRPr="005B4A35" w14:paraId="43028105" w14:textId="77777777" w:rsidTr="00F60EA1">
        <w:trPr>
          <w:trHeight w:val="4398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51F66" w14:textId="79F27F8A" w:rsidR="00F60EA1" w:rsidRPr="005B4A35" w:rsidRDefault="00F60EA1" w:rsidP="004B7E44">
            <w:pPr>
              <w:rPr>
                <w:rFonts w:ascii="MV Boli" w:hAnsi="MV Boli" w:cs="MV Boli"/>
                <w:noProof/>
              </w:rPr>
            </w:pPr>
            <w:r w:rsidRPr="005B4A35">
              <w:rPr>
                <w:rFonts w:ascii="MV Boli" w:hAnsi="MV Boli" w:cs="MV Boli"/>
                <w:noProof/>
              </w:rPr>
              <mc:AlternateContent>
                <mc:Choice Requires="wps">
                  <w:drawing>
                    <wp:inline distT="0" distB="0" distL="0" distR="0" wp14:anchorId="6713BD54" wp14:editId="6252AD7C">
                      <wp:extent cx="5513601" cy="2720934"/>
                      <wp:effectExtent l="0" t="0" r="0" b="381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3601" cy="2720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9F0B82" w14:textId="77777777" w:rsidR="00F60EA1" w:rsidRPr="00C74550" w:rsidRDefault="00F60EA1" w:rsidP="00C74550">
                                  <w:pPr>
                                    <w:pStyle w:val="Heading4"/>
                                    <w:jc w:val="both"/>
                                    <w:rPr>
                                      <w:rFonts w:ascii="Bookman Old Style" w:hAnsi="Bookman Old Style"/>
                                      <w:caps w:val="0"/>
                                      <w:color w:val="A8A886"/>
                                      <w:spacing w:val="0"/>
                                      <w:kern w:val="0"/>
                                      <w:sz w:val="36"/>
                                      <w:szCs w:val="36"/>
                                    </w:rPr>
                                  </w:pPr>
                                  <w:r w:rsidRPr="00C74550">
                                    <w:rPr>
                                      <w:rFonts w:ascii="Bookman Old Style" w:hAnsi="Bookman Old Style"/>
                                      <w:caps w:val="0"/>
                                      <w:color w:val="A8A886"/>
                                      <w:spacing w:val="0"/>
                                      <w:kern w:val="0"/>
                                      <w:sz w:val="36"/>
                                      <w:szCs w:val="36"/>
                                    </w:rPr>
                                    <w:t>Team members:</w:t>
                                  </w:r>
                                </w:p>
                                <w:p w14:paraId="598975B5" w14:textId="68242E14" w:rsidR="00F60EA1" w:rsidRDefault="00F60EA1" w:rsidP="00C74550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</w:pPr>
                                  <w:r w:rsidRPr="00C74550"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  <w:t>Abdelrahman Bahaa Eldin Bonna   2016030049 (Team Leader)</w:t>
                                  </w:r>
                                </w:p>
                                <w:p w14:paraId="4F089972" w14:textId="734DECFB" w:rsidR="008E663D" w:rsidRDefault="008E663D" w:rsidP="008E663D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  <w:lang w:bidi="ar-EG"/>
                                    </w:rPr>
                                    <w:t>Beshoy Refaat                               2016030032</w:t>
                                  </w:r>
                                </w:p>
                                <w:p w14:paraId="3071E8FA" w14:textId="2DB9A06E" w:rsidR="0006499D" w:rsidRDefault="0006499D" w:rsidP="0006499D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</w:pPr>
                                  <w:r w:rsidRPr="00C74550"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  <w:t>Sarah Hatem Amin</w:t>
                                  </w:r>
                                  <w: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  <w:r w:rsidRPr="00C74550"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</w:rPr>
                                    <w:t>2016030042</w:t>
                                  </w:r>
                                </w:p>
                                <w:p w14:paraId="09F43D84" w14:textId="250D5FDD" w:rsidR="008E663D" w:rsidRDefault="008E663D" w:rsidP="00F60EA1">
                                  <w:pP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  <w:lang w:bidi="ar-EG"/>
                                    </w:rPr>
                                    <w:t>Emad Roshdy                                2016030060</w:t>
                                  </w:r>
                                </w:p>
                                <w:p w14:paraId="0D235FEE" w14:textId="38F6EF5D" w:rsidR="008E663D" w:rsidRPr="004B7E44" w:rsidRDefault="008E663D" w:rsidP="00F60EA1">
                                  <w:r>
                                    <w:rPr>
                                      <w:rFonts w:ascii="Bookman Old Style" w:eastAsia="Times New Roman" w:hAnsi="Bookman Old Style" w:cs="Times New Roman"/>
                                      <w:b/>
                                      <w:color w:val="A8A886"/>
                                      <w:sz w:val="24"/>
                                      <w:szCs w:val="24"/>
                                      <w:lang w:bidi="ar-EG"/>
                                    </w:rPr>
                                    <w:t>Michael Emad                               2016030066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3BD54" id="Text Box 10" o:spid="_x0000_s1029" type="#_x0000_t202" style="width:434.15pt;height:2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" filled="f" stroked="f" strokeweight=".5pt">
                      <v:textbox>
                        <w:txbxContent>
                          <w:p w14:paraId="7D9F0B82" w14:textId="77777777" w:rsidR="00F60EA1" w:rsidRPr="00C74550" w:rsidRDefault="00F60EA1" w:rsidP="00C74550">
                            <w:pPr>
                              <w:pStyle w:val="Heading4"/>
                              <w:jc w:val="both"/>
                              <w:rPr>
                                <w:rFonts w:ascii="Bookman Old Style" w:hAnsi="Bookman Old Style"/>
                                <w:caps w:val="0"/>
                                <w:color w:val="A8A886"/>
                                <w:spacing w:val="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C74550">
                              <w:rPr>
                                <w:rFonts w:ascii="Bookman Old Style" w:hAnsi="Bookman Old Style"/>
                                <w:caps w:val="0"/>
                                <w:color w:val="A8A886"/>
                                <w:spacing w:val="0"/>
                                <w:kern w:val="0"/>
                                <w:sz w:val="36"/>
                                <w:szCs w:val="36"/>
                              </w:rPr>
                              <w:t>Team members:</w:t>
                            </w:r>
                          </w:p>
                          <w:p w14:paraId="598975B5" w14:textId="68242E14" w:rsidR="00F60EA1" w:rsidRDefault="00F60EA1" w:rsidP="00C74550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</w:pPr>
                            <w:r w:rsidRPr="00C74550"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  <w:t>Abdelrahman Bahaa Eldin Bonna   2016030049 (Team Leader)</w:t>
                            </w:r>
                          </w:p>
                          <w:p w14:paraId="4F089972" w14:textId="734DECFB" w:rsidR="008E663D" w:rsidRDefault="008E663D" w:rsidP="008E663D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  <w:lang w:bidi="ar-EG"/>
                              </w:rPr>
                              <w:t>Beshoy Refaat                               2016030032</w:t>
                            </w:r>
                          </w:p>
                          <w:p w14:paraId="3071E8FA" w14:textId="2DB9A06E" w:rsidR="0006499D" w:rsidRDefault="0006499D" w:rsidP="0006499D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</w:pPr>
                            <w:r w:rsidRPr="00C74550"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  <w:t>Sarah Hatem Amin</w:t>
                            </w: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C74550"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</w:rPr>
                              <w:t>2016030042</w:t>
                            </w:r>
                          </w:p>
                          <w:p w14:paraId="09F43D84" w14:textId="250D5FDD" w:rsidR="008E663D" w:rsidRDefault="008E663D" w:rsidP="00F60EA1">
                            <w:pP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  <w:lang w:bidi="ar-EG"/>
                              </w:rPr>
                              <w:t>Emad Roshdy                                2016030060</w:t>
                            </w:r>
                          </w:p>
                          <w:p w14:paraId="0D235FEE" w14:textId="38F6EF5D" w:rsidR="008E663D" w:rsidRPr="004B7E44" w:rsidRDefault="008E663D" w:rsidP="00F60EA1"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A8A886"/>
                                <w:sz w:val="24"/>
                                <w:szCs w:val="24"/>
                                <w:lang w:bidi="ar-EG"/>
                              </w:rPr>
                              <w:t>Michael Emad                               2016030066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981CA58" w14:textId="126BB4BC" w:rsidR="004B7E44" w:rsidRPr="005B4A35" w:rsidRDefault="002E2726" w:rsidP="004B7E44">
      <w:pPr>
        <w:rPr>
          <w:rFonts w:ascii="MV Boli" w:hAnsi="MV Boli" w:cs="MV Boli"/>
        </w:rPr>
      </w:pPr>
      <w:r w:rsidRPr="005B4A35">
        <w:rPr>
          <w:rFonts w:ascii="MV Boli" w:hAnsi="MV Boli" w:cs="MV Boli"/>
          <w:noProof/>
        </w:rPr>
        <w:drawing>
          <wp:anchor distT="0" distB="0" distL="114300" distR="114300" simplePos="0" relativeHeight="251658240" behindDoc="1" locked="0" layoutInCell="1" allowOverlap="1" wp14:anchorId="0B84FA9F" wp14:editId="46156F19">
            <wp:simplePos x="0" y="0"/>
            <wp:positionH relativeFrom="column">
              <wp:posOffset>-6980707</wp:posOffset>
            </wp:positionH>
            <wp:positionV relativeFrom="page">
              <wp:posOffset>-257658</wp:posOffset>
            </wp:positionV>
            <wp:extent cx="16920453" cy="1128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453" cy="11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95AA3" w14:textId="5AC79921" w:rsidR="00562D3B" w:rsidRPr="005B4A35" w:rsidRDefault="00562D3B" w:rsidP="00562D3B">
      <w:pPr>
        <w:spacing w:after="200"/>
        <w:rPr>
          <w:rFonts w:ascii="MV Boli" w:hAnsi="MV Boli" w:cs="MV Boli"/>
        </w:rPr>
      </w:pPr>
    </w:p>
    <w:p w14:paraId="4B00398D" w14:textId="533168FE" w:rsidR="00562D3B" w:rsidRPr="005B4A35" w:rsidRDefault="00562D3B" w:rsidP="00562D3B">
      <w:pPr>
        <w:spacing w:after="200"/>
        <w:rPr>
          <w:rFonts w:ascii="MV Boli" w:hAnsi="MV Boli" w:cs="MV Boli"/>
        </w:rPr>
      </w:pPr>
    </w:p>
    <w:p w14:paraId="18102EC9" w14:textId="7406DFA7" w:rsidR="00562D3B" w:rsidRPr="005B4A35" w:rsidRDefault="00C61109" w:rsidP="00562D3B">
      <w:pPr>
        <w:spacing w:after="200"/>
        <w:rPr>
          <w:rFonts w:ascii="MV Boli" w:hAnsi="MV Boli" w:cs="MV Boli"/>
        </w:rPr>
      </w:pPr>
      <w:r w:rsidRPr="005B4A35">
        <w:rPr>
          <w:rFonts w:ascii="MV Boli" w:hAnsi="MV Boli" w:cs="MV Bol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2A5861" wp14:editId="204505A9">
                <wp:simplePos x="0" y="0"/>
                <wp:positionH relativeFrom="column">
                  <wp:posOffset>-2549838</wp:posOffset>
                </wp:positionH>
                <wp:positionV relativeFrom="page">
                  <wp:posOffset>2252345</wp:posOffset>
                </wp:positionV>
                <wp:extent cx="7956550" cy="7164705"/>
                <wp:effectExtent l="0" t="0" r="635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0" cy="7164705"/>
                        </a:xfrm>
                        <a:prstGeom prst="rect">
                          <a:avLst/>
                        </a:prstGeom>
                        <a:solidFill>
                          <a:srgbClr val="285E31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A9C38" id="Rectangle 2" o:spid="_x0000_s1026" alt="colored rectangle" style="position:absolute;margin-left:-200.75pt;margin-top:177.35pt;width:626.5pt;height:56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" fillcolor="#285e31" stroked="f" strokeweight="2pt">
                <v:fill opacity="58853f"/>
                <w10:wrap anchory="page"/>
              </v:rect>
            </w:pict>
          </mc:Fallback>
        </mc:AlternateContent>
      </w:r>
    </w:p>
    <w:p w14:paraId="271570AD" w14:textId="590A4AF4" w:rsidR="00562D3B" w:rsidRPr="005B4A35" w:rsidRDefault="00562D3B" w:rsidP="00562D3B">
      <w:pPr>
        <w:spacing w:after="200"/>
        <w:rPr>
          <w:rFonts w:ascii="MV Boli" w:hAnsi="MV Boli" w:cs="MV Boli"/>
          <w:color w:val="auto"/>
          <w:szCs w:val="28"/>
        </w:rPr>
      </w:pPr>
    </w:p>
    <w:p w14:paraId="4A1DF287" w14:textId="412EA898" w:rsidR="00562D3B" w:rsidRPr="00C30ECD" w:rsidRDefault="00562D3B" w:rsidP="00562D3B">
      <w:pPr>
        <w:pStyle w:val="Heading4"/>
        <w:rPr>
          <w:rFonts w:ascii="Bookman Old Style" w:hAnsi="Bookman Old Style" w:cs="MV Boli"/>
          <w:color w:val="285E31"/>
          <w:sz w:val="28"/>
          <w:szCs w:val="24"/>
        </w:rPr>
      </w:pPr>
      <w:r w:rsidRPr="00C30ECD">
        <w:rPr>
          <w:rFonts w:ascii="Bookman Old Style" w:hAnsi="Bookman Old Style" w:cs="MV Boli"/>
          <w:color w:val="285E31"/>
          <w:sz w:val="28"/>
          <w:szCs w:val="24"/>
        </w:rPr>
        <w:lastRenderedPageBreak/>
        <w:t>Information:</w:t>
      </w:r>
    </w:p>
    <w:p w14:paraId="2DCFF7DA" w14:textId="444D9D48" w:rsidR="00562D3B" w:rsidRPr="00EF4839" w:rsidRDefault="00D55DCD" w:rsidP="00562D3B">
      <w:pPr>
        <w:spacing w:after="200"/>
        <w:rPr>
          <w:rFonts w:ascii="Bookman Old Style" w:hAnsi="Bookman Old Style" w:cs="MV Boli"/>
          <w:color w:val="285E31"/>
          <w:sz w:val="24"/>
          <w:szCs w:val="24"/>
        </w:rPr>
      </w:pPr>
      <w:r w:rsidRPr="00EF4839">
        <w:rPr>
          <w:rFonts w:ascii="Bookman Old Style" w:hAnsi="Bookman Old Style" w:cs="MV Boli"/>
          <w:color w:val="285E31"/>
          <w:sz w:val="24"/>
          <w:szCs w:val="24"/>
        </w:rPr>
        <w:t>A mobile a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>ssistant</w:t>
      </w:r>
      <w:r w:rsidRPr="00EF4839">
        <w:rPr>
          <w:rFonts w:ascii="Bookman Old Style" w:hAnsi="Bookman Old Style" w:cs="MV Boli"/>
          <w:color w:val="285E31"/>
          <w:sz w:val="24"/>
          <w:szCs w:val="24"/>
        </w:rPr>
        <w:t xml:space="preserve"> that help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 xml:space="preserve"> people </w:t>
      </w:r>
      <w:r w:rsidR="00F71C9E">
        <w:rPr>
          <w:rFonts w:ascii="Bookman Old Style" w:hAnsi="Bookman Old Style" w:cs="Times New Roman"/>
          <w:color w:val="285E31"/>
          <w:sz w:val="24"/>
          <w:szCs w:val="24"/>
        </w:rPr>
        <w:t>to send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 xml:space="preserve"> messages to others in an automated way</w:t>
      </w:r>
      <w:r w:rsidR="00C67B43">
        <w:rPr>
          <w:rFonts w:ascii="Bookman Old Style" w:hAnsi="Bookman Old Style" w:cs="MV Boli"/>
          <w:color w:val="285E31"/>
          <w:sz w:val="24"/>
          <w:szCs w:val="24"/>
        </w:rPr>
        <w:t xml:space="preserve"> and also reply to specific messages if the user asks.</w:t>
      </w:r>
    </w:p>
    <w:p w14:paraId="4A8E8EC9" w14:textId="1C710050" w:rsidR="00EF4839" w:rsidRPr="00ED7FFE" w:rsidRDefault="00944A04" w:rsidP="00EF4839">
      <w:pPr>
        <w:pStyle w:val="Heading4"/>
        <w:rPr>
          <w:rFonts w:ascii="Bookman Old Style" w:eastAsiaTheme="minorEastAsia" w:hAnsi="Bookman Old Style" w:cstheme="minorBidi"/>
          <w:bCs/>
          <w:caps w:val="0"/>
          <w:color w:val="285E31"/>
          <w:spacing w:val="0"/>
          <w:kern w:val="0"/>
          <w:sz w:val="28"/>
          <w:szCs w:val="28"/>
          <w:rtl/>
          <w:lang w:bidi="ar-EG"/>
        </w:rPr>
      </w:pPr>
      <w:r w:rsidRPr="00EF4839">
        <w:rPr>
          <w:rFonts w:ascii="Bookman Old Style" w:eastAsiaTheme="minorEastAsia" w:hAnsi="Bookman Old Style" w:cs="MV Boli"/>
          <w:bCs/>
          <w:caps w:val="0"/>
          <w:color w:val="285E31"/>
          <w:spacing w:val="0"/>
          <w:kern w:val="0"/>
          <w:sz w:val="28"/>
          <w:szCs w:val="28"/>
        </w:rPr>
        <w:t>PROBLEM:</w:t>
      </w:r>
    </w:p>
    <w:p w14:paraId="0A98683B" w14:textId="72DB2F40" w:rsidR="00EF4839" w:rsidRPr="0095390F" w:rsidRDefault="00EF4839" w:rsidP="00EF4839">
      <w:pPr>
        <w:rPr>
          <w:rFonts w:ascii="Bookman Old Style" w:hAnsi="Bookman Old Style"/>
          <w:color w:val="285E31"/>
          <w:sz w:val="24"/>
          <w:szCs w:val="24"/>
          <w:lang w:bidi="ar-EG"/>
        </w:rPr>
      </w:pPr>
      <w:r w:rsidRPr="00EF4839">
        <w:rPr>
          <w:rFonts w:ascii="Bookman Old Style" w:hAnsi="Bookman Old Style" w:cs="MV Boli"/>
          <w:color w:val="285E31"/>
          <w:sz w:val="24"/>
          <w:szCs w:val="24"/>
        </w:rPr>
        <w:t>Every person has that need of someone or something that could send messages to others in a specific time</w:t>
      </w:r>
      <w:r w:rsidR="008F2AF2">
        <w:rPr>
          <w:rFonts w:ascii="Bookman Old Style" w:hAnsi="Bookman Old Style" w:cs="MV Boli"/>
          <w:color w:val="285E31"/>
          <w:sz w:val="24"/>
          <w:szCs w:val="24"/>
        </w:rPr>
        <w:t xml:space="preserve">, reply to </w:t>
      </w:r>
      <w:r w:rsidR="00AB5F9F">
        <w:rPr>
          <w:rFonts w:ascii="Bookman Old Style" w:hAnsi="Bookman Old Style" w:cs="MV Boli"/>
          <w:color w:val="285E31"/>
          <w:sz w:val="24"/>
          <w:szCs w:val="24"/>
        </w:rPr>
        <w:t>people’s</w:t>
      </w:r>
      <w:r w:rsidR="008F2AF2">
        <w:rPr>
          <w:rFonts w:ascii="Bookman Old Style" w:hAnsi="Bookman Old Style" w:cs="MV Boli"/>
          <w:color w:val="285E31"/>
          <w:sz w:val="24"/>
          <w:szCs w:val="24"/>
        </w:rPr>
        <w:t xml:space="preserve"> messages instead of him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>, maybe chat with it in the free time</w:t>
      </w:r>
      <w:r w:rsidR="008F2AF2">
        <w:rPr>
          <w:rFonts w:ascii="Bookman Old Style" w:hAnsi="Bookman Old Style" w:cs="MV Boli"/>
          <w:color w:val="285E31"/>
          <w:sz w:val="24"/>
          <w:szCs w:val="24"/>
        </w:rPr>
        <w:t>.</w:t>
      </w:r>
    </w:p>
    <w:p w14:paraId="0090D975" w14:textId="77777777" w:rsidR="00562D3B" w:rsidRPr="00C30ECD" w:rsidRDefault="00562D3B" w:rsidP="00562D3B">
      <w:pPr>
        <w:pStyle w:val="Heading4"/>
        <w:rPr>
          <w:rFonts w:ascii="Bookman Old Style" w:hAnsi="Bookman Old Style" w:cs="MV Boli"/>
          <w:color w:val="285E31"/>
          <w:sz w:val="28"/>
          <w:szCs w:val="24"/>
        </w:rPr>
      </w:pPr>
      <w:r w:rsidRPr="00C30ECD">
        <w:rPr>
          <w:rFonts w:ascii="Bookman Old Style" w:hAnsi="Bookman Old Style" w:cs="MV Boli"/>
          <w:color w:val="285E31"/>
          <w:sz w:val="28"/>
          <w:szCs w:val="24"/>
        </w:rPr>
        <w:t xml:space="preserve">Modules: </w:t>
      </w:r>
    </w:p>
    <w:p w14:paraId="4FF30D02" w14:textId="39E73A59" w:rsidR="00562D3B" w:rsidRPr="005F4C84" w:rsidRDefault="00562D3B" w:rsidP="00C30ECD">
      <w:pPr>
        <w:pStyle w:val="ListParagraph"/>
        <w:numPr>
          <w:ilvl w:val="0"/>
          <w:numId w:val="1"/>
        </w:numPr>
        <w:rPr>
          <w:rFonts w:ascii="Bookman Old Style" w:hAnsi="Bookman Old Style" w:cs="MV Boli"/>
          <w:b/>
          <w:bCs/>
          <w:color w:val="285E31"/>
          <w:sz w:val="28"/>
          <w:szCs w:val="28"/>
        </w:rPr>
      </w:pPr>
      <w:r w:rsidRPr="00C30ECD">
        <w:rPr>
          <w:rFonts w:ascii="Bookman Old Style" w:hAnsi="Bookman Old Style" w:cs="MV Boli"/>
          <w:b/>
          <w:bCs/>
          <w:color w:val="285E31"/>
          <w:sz w:val="24"/>
          <w:szCs w:val="24"/>
        </w:rPr>
        <w:t>User</w:t>
      </w:r>
      <w:r w:rsidR="001F55A0" w:rsidRPr="00C30ECD">
        <w:rPr>
          <w:rFonts w:ascii="Bookman Old Style" w:hAnsi="Bookman Old Style" w:cs="MV Boli"/>
          <w:b/>
          <w:bCs/>
          <w:color w:val="285E31"/>
          <w:sz w:val="24"/>
          <w:szCs w:val="24"/>
        </w:rPr>
        <w:t xml:space="preserve"> </w:t>
      </w:r>
      <w:r w:rsidRPr="00C30ECD">
        <w:rPr>
          <w:rFonts w:ascii="Bookman Old Style" w:hAnsi="Bookman Old Style" w:cs="MV Boli"/>
          <w:b/>
          <w:bCs/>
          <w:color w:val="285E31"/>
          <w:sz w:val="24"/>
          <w:szCs w:val="24"/>
        </w:rPr>
        <w:t>module:</w:t>
      </w:r>
      <w:r w:rsidRPr="00C30ECD">
        <w:rPr>
          <w:rFonts w:ascii="Bookman Old Style" w:hAnsi="Bookman Old Style" w:cs="MV Boli"/>
          <w:color w:val="285E31"/>
          <w:sz w:val="24"/>
          <w:szCs w:val="24"/>
        </w:rPr>
        <w:t xml:space="preserve"> </w:t>
      </w:r>
      <w:r w:rsidRPr="005B4A35">
        <w:rPr>
          <w:rFonts w:ascii="Bookman Old Style" w:hAnsi="Bookman Old Style" w:cs="MV Boli"/>
          <w:color w:val="285E31"/>
          <w:sz w:val="28"/>
          <w:szCs w:val="28"/>
        </w:rPr>
        <w:br/>
      </w:r>
      <w:r w:rsidR="001F55A0">
        <w:rPr>
          <w:rFonts w:ascii="Bookman Old Style" w:hAnsi="Bookman Old Style" w:cs="MV Boli"/>
          <w:b/>
          <w:bCs/>
          <w:color w:val="285E31"/>
          <w:sz w:val="24"/>
          <w:szCs w:val="24"/>
        </w:rPr>
        <w:t xml:space="preserve">    </w:t>
      </w:r>
      <w:r w:rsidR="00637389" w:rsidRPr="00EF4839">
        <w:rPr>
          <w:rFonts w:ascii="Bookman Old Style" w:hAnsi="Bookman Old Style" w:cs="MV Boli"/>
          <w:color w:val="285E31"/>
          <w:sz w:val="24"/>
          <w:szCs w:val="24"/>
        </w:rPr>
        <w:t>User</w:t>
      </w:r>
      <w:r w:rsidR="00A36E6C">
        <w:rPr>
          <w:rFonts w:ascii="Bookman Old Style" w:hAnsi="Bookman Old Style" w:cs="MV Boli"/>
          <w:color w:val="285E31"/>
          <w:sz w:val="24"/>
          <w:szCs w:val="24"/>
        </w:rPr>
        <w:t xml:space="preserve"> will have an account</w:t>
      </w:r>
      <w:r w:rsidR="00637389" w:rsidRPr="00EF4839">
        <w:rPr>
          <w:rFonts w:ascii="Bookman Old Style" w:hAnsi="Bookman Old Style" w:cs="MV Boli"/>
          <w:color w:val="285E31"/>
          <w:sz w:val="24"/>
          <w:szCs w:val="24"/>
        </w:rPr>
        <w:t xml:space="preserve"> could</w:t>
      </w:r>
      <w:r w:rsidR="00691570">
        <w:rPr>
          <w:rFonts w:ascii="Bookman Old Style" w:hAnsi="Bookman Old Style" w:cs="MV Boli"/>
          <w:color w:val="285E31"/>
          <w:sz w:val="24"/>
          <w:szCs w:val="24"/>
        </w:rPr>
        <w:t xml:space="preserve"> order the assistant to send a message to someone with the ability to send the message later in a specified time and also send a reply in the same time to any traditional questions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 xml:space="preserve"> that the others</w:t>
      </w:r>
      <w:r w:rsidR="00345555">
        <w:rPr>
          <w:rFonts w:ascii="Bookman Old Style" w:hAnsi="Bookman Old Style" w:cs="MV Boli"/>
          <w:color w:val="285E31"/>
          <w:sz w:val="24"/>
          <w:szCs w:val="24"/>
        </w:rPr>
        <w:t xml:space="preserve"> may</w:t>
      </w:r>
      <w:r w:rsidR="006248E6">
        <w:rPr>
          <w:rFonts w:ascii="Bookman Old Style" w:hAnsi="Bookman Old Style" w:cs="MV Boli"/>
          <w:color w:val="285E31"/>
          <w:sz w:val="24"/>
          <w:szCs w:val="24"/>
        </w:rPr>
        <w:t xml:space="preserve"> send to him</w:t>
      </w:r>
      <w:r w:rsidR="00637389" w:rsidRPr="00EF4839">
        <w:rPr>
          <w:rFonts w:ascii="Bookman Old Style" w:hAnsi="Bookman Old Style" w:cs="MV Boli"/>
          <w:color w:val="285E31"/>
          <w:sz w:val="24"/>
          <w:szCs w:val="24"/>
        </w:rPr>
        <w:t>.</w:t>
      </w:r>
      <w:r w:rsidR="00A36E6C">
        <w:rPr>
          <w:rFonts w:ascii="Bookman Old Style" w:hAnsi="Bookman Old Style" w:cs="MV Boli"/>
          <w:color w:val="285E31"/>
          <w:sz w:val="24"/>
          <w:szCs w:val="24"/>
        </w:rPr>
        <w:t xml:space="preserve"> User also could use nicknames for his contacts.</w:t>
      </w:r>
    </w:p>
    <w:p w14:paraId="76B62984" w14:textId="5C321B20" w:rsidR="005F4C84" w:rsidRPr="005F4C84" w:rsidRDefault="005F4C84" w:rsidP="00C30ECD">
      <w:pPr>
        <w:pStyle w:val="ListParagraph"/>
        <w:numPr>
          <w:ilvl w:val="0"/>
          <w:numId w:val="1"/>
        </w:numPr>
        <w:rPr>
          <w:rFonts w:ascii="Bookman Old Style" w:hAnsi="Bookman Old Style" w:cs="MV Boli"/>
          <w:b/>
          <w:bCs/>
          <w:color w:val="285E31"/>
          <w:sz w:val="24"/>
          <w:szCs w:val="24"/>
        </w:rPr>
      </w:pPr>
      <w:r w:rsidRPr="005F4C84">
        <w:rPr>
          <w:rFonts w:ascii="Bookman Old Style" w:hAnsi="Bookman Old Style" w:cs="MV Boli"/>
          <w:b/>
          <w:bCs/>
          <w:color w:val="285E31"/>
          <w:sz w:val="24"/>
          <w:szCs w:val="24"/>
        </w:rPr>
        <w:t>Note: Admin w</w:t>
      </w:r>
      <w:r>
        <w:rPr>
          <w:rFonts w:ascii="Bookman Old Style" w:hAnsi="Bookman Old Style" w:cs="MV Boli"/>
          <w:b/>
          <w:bCs/>
          <w:color w:val="285E31"/>
          <w:sz w:val="24"/>
          <w:szCs w:val="24"/>
        </w:rPr>
        <w:t>ill develop the assistant from the google cloud services and no need to make an app for the admin.</w:t>
      </w:r>
    </w:p>
    <w:p w14:paraId="67B7EAD0" w14:textId="24F198A8" w:rsidR="00DC2E99" w:rsidRDefault="00DC2E99" w:rsidP="00944A04">
      <w:pPr>
        <w:pStyle w:val="Heading4"/>
        <w:rPr>
          <w:rFonts w:ascii="Bookman Old Style" w:hAnsi="Bookman Old Style" w:cs="MV Boli"/>
          <w:color w:val="285E31"/>
          <w:sz w:val="28"/>
          <w:szCs w:val="24"/>
        </w:rPr>
      </w:pPr>
      <w:r>
        <w:rPr>
          <w:rFonts w:ascii="Bookman Old Style" w:hAnsi="Bookman Old Style" w:cs="MV Boli"/>
          <w:color w:val="285E31"/>
          <w:sz w:val="28"/>
          <w:szCs w:val="24"/>
        </w:rPr>
        <w:t>How it works:</w:t>
      </w:r>
    </w:p>
    <w:p w14:paraId="637A3221" w14:textId="1F9DC037" w:rsidR="00DC2E99" w:rsidRPr="00DC2E99" w:rsidRDefault="00DC2E99" w:rsidP="00DC2E99">
      <w:pPr>
        <w:rPr>
          <w:rFonts w:ascii="Bookman Old Style" w:hAnsi="Bookman Old Style" w:cs="MV Boli"/>
          <w:color w:val="285E31"/>
          <w:sz w:val="24"/>
          <w:szCs w:val="24"/>
        </w:rPr>
      </w:pPr>
      <w:r w:rsidRPr="00DC2E99">
        <w:rPr>
          <w:rFonts w:ascii="Bookman Old Style" w:hAnsi="Bookman Old Style" w:cs="MV Boli"/>
          <w:color w:val="285E31"/>
          <w:sz w:val="24"/>
          <w:szCs w:val="24"/>
        </w:rPr>
        <w:t>Our project</w:t>
      </w:r>
      <w:r>
        <w:rPr>
          <w:rFonts w:ascii="Bookman Old Style" w:hAnsi="Bookman Old Style" w:cs="MV Boli"/>
          <w:color w:val="285E31"/>
          <w:sz w:val="24"/>
          <w:szCs w:val="24"/>
        </w:rPr>
        <w:t xml:space="preserve"> is separated into 2 parts. </w:t>
      </w:r>
      <w:r w:rsidRPr="00DC2E99">
        <w:rPr>
          <w:rFonts w:ascii="Bookman Old Style" w:hAnsi="Bookman Old Style" w:cs="MV Boli"/>
          <w:b/>
          <w:bCs/>
          <w:color w:val="285E31"/>
          <w:sz w:val="24"/>
          <w:szCs w:val="24"/>
        </w:rPr>
        <w:t>First part</w:t>
      </w:r>
      <w:r>
        <w:rPr>
          <w:rFonts w:ascii="Bookman Old Style" w:hAnsi="Bookman Old Style" w:cs="MV Boli"/>
          <w:color w:val="285E31"/>
          <w:sz w:val="24"/>
          <w:szCs w:val="24"/>
        </w:rPr>
        <w:t xml:space="preserve"> is the converter part which convert the voice to a text which machine could understand with NLP. We use google text to speech API for this conversion. </w:t>
      </w:r>
      <w:r w:rsidRPr="00DC2E99">
        <w:rPr>
          <w:rFonts w:ascii="Bookman Old Style" w:hAnsi="Bookman Old Style" w:cs="MV Boli"/>
          <w:b/>
          <w:bCs/>
          <w:color w:val="285E31"/>
          <w:sz w:val="24"/>
          <w:szCs w:val="24"/>
        </w:rPr>
        <w:t>Second part</w:t>
      </w:r>
      <w:r>
        <w:rPr>
          <w:rFonts w:ascii="Bookman Old Style" w:hAnsi="Bookman Old Style" w:cs="MV Boli"/>
          <w:color w:val="285E31"/>
          <w:sz w:val="24"/>
          <w:szCs w:val="24"/>
        </w:rPr>
        <w:t xml:space="preserve"> is the part which do the hard work checking the spelling and the meaning</w:t>
      </w:r>
      <w:r w:rsidR="009F1A9C">
        <w:rPr>
          <w:rFonts w:ascii="Bookman Old Style" w:hAnsi="Bookman Old Style" w:cs="MV Boli"/>
          <w:color w:val="285E31"/>
          <w:sz w:val="24"/>
          <w:szCs w:val="24"/>
        </w:rPr>
        <w:t xml:space="preserve"> then make the order</w:t>
      </w:r>
      <w:r>
        <w:rPr>
          <w:rFonts w:ascii="Bookman Old Style" w:hAnsi="Bookman Old Style" w:cs="MV Boli"/>
          <w:color w:val="285E31"/>
          <w:sz w:val="24"/>
          <w:szCs w:val="24"/>
        </w:rPr>
        <w:t xml:space="preserve"> for that our app will check the spelling and make sure it is correct then the order will be passed to dialog flow to process it</w:t>
      </w:r>
      <w:r w:rsidR="009F1A9C">
        <w:rPr>
          <w:rFonts w:ascii="Bookman Old Style" w:hAnsi="Bookman Old Style" w:cs="MV Boli"/>
          <w:color w:val="285E31"/>
          <w:sz w:val="24"/>
          <w:szCs w:val="24"/>
        </w:rPr>
        <w:t xml:space="preserve"> after that dialog flow will return some values which will be used to trigger an order.</w:t>
      </w:r>
    </w:p>
    <w:p w14:paraId="610ED77D" w14:textId="4D559813" w:rsidR="00944A04" w:rsidRDefault="00944A04" w:rsidP="00944A04">
      <w:pPr>
        <w:pStyle w:val="Heading4"/>
        <w:rPr>
          <w:rFonts w:ascii="Bookman Old Style" w:hAnsi="Bookman Old Style" w:cs="MV Boli"/>
          <w:color w:val="285E31"/>
          <w:sz w:val="28"/>
          <w:szCs w:val="24"/>
        </w:rPr>
      </w:pPr>
      <w:r w:rsidRPr="00944A04">
        <w:rPr>
          <w:rFonts w:ascii="Bookman Old Style" w:hAnsi="Bookman Old Style" w:cs="MV Boli"/>
          <w:color w:val="285E31"/>
          <w:sz w:val="28"/>
          <w:szCs w:val="24"/>
        </w:rPr>
        <w:t>Tools:</w:t>
      </w:r>
    </w:p>
    <w:p w14:paraId="5E716E7E" w14:textId="4978F1D3" w:rsidR="00944A04" w:rsidRPr="00944A04" w:rsidRDefault="00944A04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 w:rsidRPr="00944A04">
        <w:rPr>
          <w:rFonts w:ascii="Bookman Old Style" w:hAnsi="Bookman Old Style" w:cs="MV Boli"/>
          <w:color w:val="285E31"/>
          <w:sz w:val="24"/>
          <w:szCs w:val="24"/>
        </w:rPr>
        <w:t>Android studio</w:t>
      </w:r>
      <w:r w:rsidR="00E20C3E">
        <w:rPr>
          <w:rFonts w:ascii="Bookman Old Style" w:hAnsi="Bookman Old Style" w:cs="MV Boli"/>
          <w:color w:val="285E31"/>
          <w:sz w:val="24"/>
          <w:szCs w:val="24"/>
        </w:rPr>
        <w:t>.</w:t>
      </w:r>
    </w:p>
    <w:p w14:paraId="4DB0221F" w14:textId="5BFF6FB2" w:rsidR="00944A04" w:rsidRDefault="00944A04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F</w:t>
      </w:r>
      <w:r w:rsidRPr="00944A04">
        <w:rPr>
          <w:rFonts w:ascii="Bookman Old Style" w:hAnsi="Bookman Old Style" w:cs="MV Boli"/>
          <w:color w:val="285E31"/>
          <w:sz w:val="24"/>
          <w:szCs w:val="24"/>
        </w:rPr>
        <w:t>lutter SD</w:t>
      </w:r>
      <w:r>
        <w:rPr>
          <w:rFonts w:ascii="Bookman Old Style" w:hAnsi="Bookman Old Style" w:cs="MV Boli"/>
          <w:color w:val="285E31"/>
          <w:sz w:val="24"/>
          <w:szCs w:val="24"/>
        </w:rPr>
        <w:t>K.</w:t>
      </w:r>
    </w:p>
    <w:p w14:paraId="716CE650" w14:textId="1CAE844A" w:rsidR="00E20C3E" w:rsidRDefault="00E20C3E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Dart programming language.</w:t>
      </w:r>
    </w:p>
    <w:p w14:paraId="6E15D1EA" w14:textId="54BEA35D" w:rsidR="008936AC" w:rsidRPr="00944A04" w:rsidRDefault="008936AC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English words package.</w:t>
      </w:r>
    </w:p>
    <w:p w14:paraId="47852354" w14:textId="0CE8C5F3" w:rsidR="00944A04" w:rsidRDefault="00944A04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G</w:t>
      </w:r>
      <w:r w:rsidRPr="00944A04">
        <w:rPr>
          <w:rFonts w:ascii="Bookman Old Style" w:hAnsi="Bookman Old Style" w:cs="MV Boli"/>
          <w:color w:val="285E31"/>
          <w:sz w:val="24"/>
          <w:szCs w:val="24"/>
        </w:rPr>
        <w:t>oogle</w:t>
      </w:r>
      <w:r>
        <w:rPr>
          <w:rFonts w:ascii="Bookman Old Style" w:hAnsi="Bookman Old Style" w:cs="MV Boli"/>
          <w:color w:val="285E31"/>
          <w:sz w:val="24"/>
          <w:szCs w:val="24"/>
        </w:rPr>
        <w:t xml:space="preserve"> Cloud services. (Firebase, Dialog flow</w:t>
      </w:r>
      <w:r w:rsidR="0017403B">
        <w:rPr>
          <w:rFonts w:ascii="Bookman Old Style" w:hAnsi="Bookman Old Style" w:cs="MV Boli"/>
          <w:color w:val="285E31"/>
          <w:sz w:val="24"/>
          <w:szCs w:val="24"/>
        </w:rPr>
        <w:t>, Text to speech</w:t>
      </w:r>
      <w:r>
        <w:rPr>
          <w:rFonts w:ascii="Bookman Old Style" w:hAnsi="Bookman Old Style" w:cs="MV Boli"/>
          <w:color w:val="285E31"/>
          <w:sz w:val="24"/>
          <w:szCs w:val="24"/>
        </w:rPr>
        <w:t>)</w:t>
      </w:r>
    </w:p>
    <w:p w14:paraId="5A5EB5E5" w14:textId="6190778A" w:rsidR="00944A04" w:rsidRDefault="00944A04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Adobe XD.</w:t>
      </w:r>
    </w:p>
    <w:p w14:paraId="74F3782F" w14:textId="26452C84" w:rsidR="00C5162A" w:rsidRPr="00304D37" w:rsidRDefault="00944A04" w:rsidP="00304D37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Adobe Illustrator.</w:t>
      </w:r>
    </w:p>
    <w:p w14:paraId="54416580" w14:textId="10A48762" w:rsidR="00CF1E7C" w:rsidRDefault="00CF1E7C" w:rsidP="00944A04">
      <w:pPr>
        <w:pStyle w:val="ListParagraph"/>
        <w:numPr>
          <w:ilvl w:val="0"/>
          <w:numId w:val="1"/>
        </w:numPr>
        <w:rPr>
          <w:rFonts w:ascii="Bookman Old Style" w:hAnsi="Bookman Old Style" w:cs="MV Boli"/>
          <w:color w:val="285E31"/>
          <w:sz w:val="24"/>
          <w:szCs w:val="24"/>
        </w:rPr>
      </w:pPr>
      <w:r>
        <w:rPr>
          <w:rFonts w:ascii="Bookman Old Style" w:hAnsi="Bookman Old Style" w:cs="MV Boli"/>
          <w:color w:val="285E31"/>
          <w:sz w:val="24"/>
          <w:szCs w:val="24"/>
        </w:rPr>
        <w:t>Draw.io</w:t>
      </w:r>
      <w:r w:rsidR="00AB1667">
        <w:rPr>
          <w:rFonts w:ascii="Bookman Old Style" w:hAnsi="Bookman Old Style" w:cs="MV Boli"/>
          <w:color w:val="285E31"/>
          <w:sz w:val="24"/>
          <w:szCs w:val="24"/>
        </w:rPr>
        <w:t>.</w:t>
      </w:r>
      <w:bookmarkStart w:id="0" w:name="_GoBack"/>
      <w:bookmarkEnd w:id="0"/>
    </w:p>
    <w:p w14:paraId="44440607" w14:textId="15DBBBD6" w:rsidR="00A24309" w:rsidRPr="00AD1580" w:rsidRDefault="00A24309" w:rsidP="00A8595E">
      <w:pPr>
        <w:ind w:left="1080"/>
        <w:rPr>
          <w:rFonts w:ascii="MV Boli" w:hAnsi="MV Boli"/>
          <w:sz w:val="24"/>
          <w:szCs w:val="24"/>
          <w:rtl/>
          <w:lang w:bidi="ar-EG"/>
        </w:rPr>
      </w:pPr>
    </w:p>
    <w:sectPr w:rsidR="00A24309" w:rsidRPr="00AD1580" w:rsidSect="00B25743">
      <w:headerReference w:type="default" r:id="rId8"/>
      <w:footerReference w:type="default" r:id="rId9"/>
      <w:footerReference w:type="first" r:id="rId10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2A0C6" w14:textId="77777777" w:rsidR="005C6E04" w:rsidRDefault="005C6E04" w:rsidP="004B7E44">
      <w:r>
        <w:separator/>
      </w:r>
    </w:p>
  </w:endnote>
  <w:endnote w:type="continuationSeparator" w:id="0">
    <w:p w14:paraId="22FF137A" w14:textId="77777777" w:rsidR="005C6E04" w:rsidRDefault="005C6E0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670512EE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000000" w:themeFill="text1"/>
          <w:vAlign w:val="center"/>
        </w:tcPr>
        <w:p w14:paraId="34922E40" w14:textId="30CBB9BE" w:rsidR="004B7E44" w:rsidRDefault="004B7E4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7F458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B102C" w14:textId="77777777" w:rsidR="005C6E04" w:rsidRDefault="005C6E04" w:rsidP="004B7E44">
      <w:r>
        <w:separator/>
      </w:r>
    </w:p>
  </w:footnote>
  <w:footnote w:type="continuationSeparator" w:id="0">
    <w:p w14:paraId="494B8ABD" w14:textId="77777777" w:rsidR="005C6E04" w:rsidRDefault="005C6E0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97CE5D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BA3E460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03BB77" wp14:editId="4DF26B12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85E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72787" w14:textId="77777777" w:rsidR="004B7E44" w:rsidRPr="005B4A35" w:rsidRDefault="004B7E44" w:rsidP="004B7E44">
                                <w:pPr>
                                  <w:jc w:val="center"/>
                                  <w:rPr>
                                    <w:b/>
                                    <w:color w:val="A8A886"/>
                                  </w:rPr>
                                </w:pPr>
                                <w:r w:rsidRPr="005B4A35">
                                  <w:rPr>
                                    <w:b/>
                                    <w:color w:val="A8A886"/>
                                  </w:rPr>
                                  <w:fldChar w:fldCharType="begin"/>
                                </w:r>
                                <w:r w:rsidRPr="005B4A35">
                                  <w:rPr>
                                    <w:b/>
                                    <w:color w:val="A8A886"/>
                                  </w:rPr>
                                  <w:instrText xml:space="preserve"> PAGE  \* Arabic  \* MERGEFORMAT </w:instrText>
                                </w:r>
                                <w:r w:rsidRPr="005B4A35">
                                  <w:rPr>
                                    <w:b/>
                                    <w:color w:val="A8A886"/>
                                  </w:rPr>
                                  <w:fldChar w:fldCharType="separate"/>
                                </w:r>
                                <w:r w:rsidR="009120E9" w:rsidRPr="005B4A35">
                                  <w:rPr>
                                    <w:b/>
                                    <w:noProof/>
                                    <w:color w:val="A8A886"/>
                                  </w:rPr>
                                  <w:t>2</w:t>
                                </w:r>
                                <w:r w:rsidRPr="005B4A35">
                                  <w:rPr>
                                    <w:b/>
                                    <w:color w:val="A8A88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03BB77" id="Rectangle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" fillcolor="#285e31" stroked="f" strokeweight="2pt">
                    <v:textbox>
                      <w:txbxContent>
                        <w:p w14:paraId="3B872787" w14:textId="77777777" w:rsidR="004B7E44" w:rsidRPr="005B4A35" w:rsidRDefault="004B7E44" w:rsidP="004B7E44">
                          <w:pPr>
                            <w:jc w:val="center"/>
                            <w:rPr>
                              <w:b/>
                              <w:color w:val="A8A886"/>
                            </w:rPr>
                          </w:pPr>
                          <w:r w:rsidRPr="005B4A35">
                            <w:rPr>
                              <w:b/>
                              <w:color w:val="A8A886"/>
                            </w:rPr>
                            <w:fldChar w:fldCharType="begin"/>
                          </w:r>
                          <w:r w:rsidRPr="005B4A35">
                            <w:rPr>
                              <w:b/>
                              <w:color w:val="A8A886"/>
                            </w:rPr>
                            <w:instrText xml:space="preserve"> PAGE  \* Arabic  \* MERGEFORMAT </w:instrText>
                          </w:r>
                          <w:r w:rsidRPr="005B4A35">
                            <w:rPr>
                              <w:b/>
                              <w:color w:val="A8A886"/>
                            </w:rPr>
                            <w:fldChar w:fldCharType="separate"/>
                          </w:r>
                          <w:r w:rsidR="009120E9" w:rsidRPr="005B4A35">
                            <w:rPr>
                              <w:b/>
                              <w:noProof/>
                              <w:color w:val="A8A886"/>
                            </w:rPr>
                            <w:t>2</w:t>
                          </w:r>
                          <w:r w:rsidRPr="005B4A35">
                            <w:rPr>
                              <w:b/>
                              <w:color w:val="A8A886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6755"/>
    <w:multiLevelType w:val="hybridMultilevel"/>
    <w:tmpl w:val="C9185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57464"/>
    <w:multiLevelType w:val="hybridMultilevel"/>
    <w:tmpl w:val="FE00C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1789"/>
    <w:multiLevelType w:val="hybridMultilevel"/>
    <w:tmpl w:val="239E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2D32C6"/>
    <w:multiLevelType w:val="hybridMultilevel"/>
    <w:tmpl w:val="1A86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209DA"/>
    <w:multiLevelType w:val="hybridMultilevel"/>
    <w:tmpl w:val="4898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659e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3"/>
    <w:rsid w:val="00027565"/>
    <w:rsid w:val="00030B63"/>
    <w:rsid w:val="0006499D"/>
    <w:rsid w:val="000B0DE5"/>
    <w:rsid w:val="000F6393"/>
    <w:rsid w:val="0012701F"/>
    <w:rsid w:val="0015281D"/>
    <w:rsid w:val="0017403B"/>
    <w:rsid w:val="001867F7"/>
    <w:rsid w:val="001D2796"/>
    <w:rsid w:val="001E3B71"/>
    <w:rsid w:val="001F55A0"/>
    <w:rsid w:val="00293B83"/>
    <w:rsid w:val="002D209D"/>
    <w:rsid w:val="002E2726"/>
    <w:rsid w:val="00304D37"/>
    <w:rsid w:val="00307C88"/>
    <w:rsid w:val="00320049"/>
    <w:rsid w:val="00334F7C"/>
    <w:rsid w:val="00345555"/>
    <w:rsid w:val="00434E97"/>
    <w:rsid w:val="00461A00"/>
    <w:rsid w:val="004B7E44"/>
    <w:rsid w:val="004D5252"/>
    <w:rsid w:val="004F2B86"/>
    <w:rsid w:val="00503874"/>
    <w:rsid w:val="00557FEF"/>
    <w:rsid w:val="00562D3B"/>
    <w:rsid w:val="00577F87"/>
    <w:rsid w:val="0059302F"/>
    <w:rsid w:val="005A253C"/>
    <w:rsid w:val="005A718F"/>
    <w:rsid w:val="005B4A35"/>
    <w:rsid w:val="005C6E04"/>
    <w:rsid w:val="005F4C84"/>
    <w:rsid w:val="006248E6"/>
    <w:rsid w:val="0062575D"/>
    <w:rsid w:val="00637389"/>
    <w:rsid w:val="006617B9"/>
    <w:rsid w:val="00681B0F"/>
    <w:rsid w:val="00691570"/>
    <w:rsid w:val="006A3CE7"/>
    <w:rsid w:val="00733BB5"/>
    <w:rsid w:val="00751638"/>
    <w:rsid w:val="007516CF"/>
    <w:rsid w:val="007F5EF1"/>
    <w:rsid w:val="00806913"/>
    <w:rsid w:val="008936AC"/>
    <w:rsid w:val="008B33BC"/>
    <w:rsid w:val="008E663D"/>
    <w:rsid w:val="008F2AF2"/>
    <w:rsid w:val="009120E9"/>
    <w:rsid w:val="009251D3"/>
    <w:rsid w:val="00944A04"/>
    <w:rsid w:val="00945900"/>
    <w:rsid w:val="00946DA2"/>
    <w:rsid w:val="0095390F"/>
    <w:rsid w:val="00995DA6"/>
    <w:rsid w:val="009C396C"/>
    <w:rsid w:val="009D344A"/>
    <w:rsid w:val="009F1A9C"/>
    <w:rsid w:val="00A24309"/>
    <w:rsid w:val="00A36E6C"/>
    <w:rsid w:val="00A65714"/>
    <w:rsid w:val="00A836F3"/>
    <w:rsid w:val="00A8595E"/>
    <w:rsid w:val="00AB1667"/>
    <w:rsid w:val="00AB5F9F"/>
    <w:rsid w:val="00AC746E"/>
    <w:rsid w:val="00AD1580"/>
    <w:rsid w:val="00B25743"/>
    <w:rsid w:val="00B572B4"/>
    <w:rsid w:val="00BA1FF1"/>
    <w:rsid w:val="00BA4EBE"/>
    <w:rsid w:val="00BC45F1"/>
    <w:rsid w:val="00C30ECD"/>
    <w:rsid w:val="00C5162A"/>
    <w:rsid w:val="00C61109"/>
    <w:rsid w:val="00C67B43"/>
    <w:rsid w:val="00C74550"/>
    <w:rsid w:val="00CF0F5B"/>
    <w:rsid w:val="00CF1E7C"/>
    <w:rsid w:val="00D15923"/>
    <w:rsid w:val="00D175BD"/>
    <w:rsid w:val="00D55DCD"/>
    <w:rsid w:val="00D64484"/>
    <w:rsid w:val="00DB26A7"/>
    <w:rsid w:val="00DC2E99"/>
    <w:rsid w:val="00DD496C"/>
    <w:rsid w:val="00DE0348"/>
    <w:rsid w:val="00DE2289"/>
    <w:rsid w:val="00DE3522"/>
    <w:rsid w:val="00DF04D8"/>
    <w:rsid w:val="00E20C3E"/>
    <w:rsid w:val="00E50771"/>
    <w:rsid w:val="00E57835"/>
    <w:rsid w:val="00E76CAD"/>
    <w:rsid w:val="00E94B5F"/>
    <w:rsid w:val="00ED7FFE"/>
    <w:rsid w:val="00EF02F5"/>
    <w:rsid w:val="00EF4839"/>
    <w:rsid w:val="00F303BA"/>
    <w:rsid w:val="00F60EA1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59e62"/>
    </o:shapedefaults>
    <o:shapelayout v:ext="edit">
      <o:idmap v:ext="edit" data="1"/>
    </o:shapelayout>
  </w:shapeDefaults>
  <w:decimalSymbol w:val="."/>
  <w:listSeparator w:val=","/>
  <w14:docId w14:val="10E0675E"/>
  <w15:chartTrackingRefBased/>
  <w15:docId w15:val="{E3085DCC-482B-4E77-8347-8EBEE3B1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qFormat/>
    <w:rsid w:val="00562D3B"/>
    <w:pPr>
      <w:spacing w:after="160" w:line="312" w:lineRule="auto"/>
      <w:ind w:left="720"/>
      <w:contextualSpacing/>
    </w:pPr>
    <w:rPr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lrahman%20Bonna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10442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Bonna</dc:creator>
  <cp:keywords/>
  <dc:description/>
  <cp:lastModifiedBy>Abdelrahman Bahaaeldin</cp:lastModifiedBy>
  <cp:revision>66</cp:revision>
  <cp:lastPrinted>2020-02-20T07:05:00Z</cp:lastPrinted>
  <dcterms:created xsi:type="dcterms:W3CDTF">2020-02-16T17:43:00Z</dcterms:created>
  <dcterms:modified xsi:type="dcterms:W3CDTF">2020-03-28T21:17:00Z</dcterms:modified>
</cp:coreProperties>
</file>